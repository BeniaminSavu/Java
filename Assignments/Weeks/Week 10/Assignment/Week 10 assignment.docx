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68"/>
        <w:gridCol w:w="810"/>
        <w:gridCol w:w="5904"/>
        <w:gridCol w:w="2394"/>
      </w:tblGrid>
      <w:tr w:rsidR="00173B3A" w:rsidRPr="00B2343F" w:rsidTr="00B2343F">
        <w:tc>
          <w:tcPr>
            <w:tcW w:w="468" w:type="dxa"/>
          </w:tcPr>
          <w:p w:rsidR="00173B3A" w:rsidRPr="00B2343F" w:rsidRDefault="00173B3A" w:rsidP="00B2343F">
            <w:pPr>
              <w:spacing w:after="0" w:line="240" w:lineRule="auto"/>
              <w:rPr>
                <w:b/>
              </w:rPr>
            </w:pPr>
            <w:r w:rsidRPr="00B2343F">
              <w:rPr>
                <w:b/>
              </w:rPr>
              <w:t>Nr</w:t>
            </w:r>
          </w:p>
        </w:tc>
        <w:tc>
          <w:tcPr>
            <w:tcW w:w="810" w:type="dxa"/>
          </w:tcPr>
          <w:p w:rsidR="00173B3A" w:rsidRPr="00B2343F" w:rsidRDefault="00173B3A" w:rsidP="003E34D3">
            <w:pPr>
              <w:spacing w:after="0" w:line="240" w:lineRule="auto"/>
              <w:jc w:val="center"/>
              <w:rPr>
                <w:b/>
              </w:rPr>
            </w:pPr>
            <w:r w:rsidRPr="00B2343F">
              <w:rPr>
                <w:b/>
              </w:rPr>
              <w:t>Points</w:t>
            </w:r>
          </w:p>
        </w:tc>
        <w:tc>
          <w:tcPr>
            <w:tcW w:w="5904" w:type="dxa"/>
          </w:tcPr>
          <w:p w:rsidR="00173B3A" w:rsidRPr="00B2343F" w:rsidRDefault="00173B3A" w:rsidP="00B2343F">
            <w:pPr>
              <w:spacing w:after="0" w:line="240" w:lineRule="auto"/>
              <w:rPr>
                <w:b/>
              </w:rPr>
            </w:pPr>
            <w:r w:rsidRPr="00B2343F">
              <w:rPr>
                <w:b/>
              </w:rPr>
              <w:t>Problem</w:t>
            </w:r>
          </w:p>
        </w:tc>
        <w:tc>
          <w:tcPr>
            <w:tcW w:w="2394" w:type="dxa"/>
          </w:tcPr>
          <w:p w:rsidR="00173B3A" w:rsidRPr="00B2343F" w:rsidRDefault="00173B3A" w:rsidP="00B2343F">
            <w:pPr>
              <w:spacing w:after="0" w:line="240" w:lineRule="auto"/>
              <w:rPr>
                <w:b/>
              </w:rPr>
            </w:pPr>
            <w:r w:rsidRPr="00B2343F">
              <w:rPr>
                <w:b/>
              </w:rPr>
              <w:t>Notes</w:t>
            </w:r>
          </w:p>
        </w:tc>
      </w:tr>
      <w:tr w:rsidR="00173B3A" w:rsidRPr="00B2343F" w:rsidTr="00B2343F">
        <w:tc>
          <w:tcPr>
            <w:tcW w:w="468" w:type="dxa"/>
          </w:tcPr>
          <w:p w:rsidR="00173B3A" w:rsidRPr="00B2343F" w:rsidRDefault="00173B3A" w:rsidP="00B23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</w:pPr>
            <w:bookmarkStart w:id="0" w:name="_GoBack" w:colFirst="2" w:colLast="2"/>
          </w:p>
        </w:tc>
        <w:tc>
          <w:tcPr>
            <w:tcW w:w="810" w:type="dxa"/>
          </w:tcPr>
          <w:p w:rsidR="00173B3A" w:rsidRPr="00B2343F" w:rsidRDefault="00173B3A" w:rsidP="003E34D3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5904" w:type="dxa"/>
          </w:tcPr>
          <w:p w:rsidR="00173B3A" w:rsidRPr="00B2343F" w:rsidRDefault="00173B3A" w:rsidP="00B2343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2343F">
              <w:rPr>
                <w:rFonts w:ascii="Arial" w:hAnsi="Arial" w:cs="Arial"/>
                <w:sz w:val="20"/>
                <w:szCs w:val="20"/>
              </w:rPr>
              <w:t>Write in a file 4 integers and then reread the third and fourth ones using random access to the file.</w:t>
            </w:r>
          </w:p>
        </w:tc>
        <w:tc>
          <w:tcPr>
            <w:tcW w:w="2394" w:type="dxa"/>
          </w:tcPr>
          <w:p w:rsidR="00173B3A" w:rsidRPr="00B2343F" w:rsidRDefault="00173B3A" w:rsidP="00B2343F">
            <w:pPr>
              <w:spacing w:after="0" w:line="240" w:lineRule="auto"/>
            </w:pPr>
          </w:p>
        </w:tc>
      </w:tr>
      <w:tr w:rsidR="00173B3A" w:rsidRPr="00B2343F" w:rsidTr="00B2343F">
        <w:tc>
          <w:tcPr>
            <w:tcW w:w="468" w:type="dxa"/>
          </w:tcPr>
          <w:p w:rsidR="00173B3A" w:rsidRPr="00B2343F" w:rsidRDefault="00173B3A" w:rsidP="00B23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</w:pPr>
          </w:p>
        </w:tc>
        <w:tc>
          <w:tcPr>
            <w:tcW w:w="810" w:type="dxa"/>
          </w:tcPr>
          <w:p w:rsidR="00173B3A" w:rsidRPr="00B2343F" w:rsidRDefault="00173B3A" w:rsidP="003E34D3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5904" w:type="dxa"/>
          </w:tcPr>
          <w:p w:rsidR="00173B3A" w:rsidRPr="00B2343F" w:rsidRDefault="00173B3A" w:rsidP="00B2343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2343F">
              <w:rPr>
                <w:rFonts w:ascii="Arial" w:hAnsi="Arial" w:cs="Arial"/>
                <w:sz w:val="20"/>
                <w:szCs w:val="20"/>
              </w:rPr>
              <w:t xml:space="preserve">Read an arbitrary file, compress it to another file and display the </w:t>
            </w:r>
            <w:r w:rsidRPr="00B2343F">
              <w:rPr>
                <w:rFonts w:ascii="Arial" w:hAnsi="Arial" w:cs="Arial"/>
                <w:i/>
                <w:iCs/>
                <w:sz w:val="20"/>
                <w:szCs w:val="20"/>
              </w:rPr>
              <w:t>compression ratio</w:t>
            </w:r>
            <w:r w:rsidRPr="00B234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94" w:type="dxa"/>
          </w:tcPr>
          <w:p w:rsidR="00173B3A" w:rsidRPr="00B2343F" w:rsidRDefault="00173B3A" w:rsidP="00B2343F">
            <w:pPr>
              <w:spacing w:after="0" w:line="240" w:lineRule="auto"/>
            </w:pPr>
          </w:p>
        </w:tc>
      </w:tr>
      <w:tr w:rsidR="00173B3A" w:rsidRPr="00B2343F" w:rsidTr="00B2343F">
        <w:tc>
          <w:tcPr>
            <w:tcW w:w="468" w:type="dxa"/>
          </w:tcPr>
          <w:p w:rsidR="00173B3A" w:rsidRPr="00B2343F" w:rsidRDefault="00173B3A" w:rsidP="00B234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</w:pPr>
          </w:p>
        </w:tc>
        <w:tc>
          <w:tcPr>
            <w:tcW w:w="810" w:type="dxa"/>
          </w:tcPr>
          <w:p w:rsidR="00173B3A" w:rsidRDefault="00173B3A" w:rsidP="003E34D3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5904" w:type="dxa"/>
          </w:tcPr>
          <w:p w:rsidR="00173B3A" w:rsidRDefault="00173B3A" w:rsidP="00B2343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Write a small application that reads a </w:t>
            </w:r>
            <w:r>
              <w:rPr>
                <w:rFonts w:ascii="Arial" w:hAnsi="Arial" w:cs="Arial"/>
                <w:i/>
                <w:sz w:val="20"/>
                <w:szCs w:val="20"/>
              </w:rPr>
              <w:t>Latin1</w:t>
            </w:r>
            <w:r>
              <w:rPr>
                <w:rFonts w:ascii="Arial" w:hAnsi="Arial" w:cs="Arial"/>
                <w:sz w:val="20"/>
                <w:szCs w:val="20"/>
              </w:rPr>
              <w:t xml:space="preserve"> encoded text file and writes its contents into a </w:t>
            </w:r>
            <w:r w:rsidRPr="00510116">
              <w:rPr>
                <w:rFonts w:ascii="Arial" w:hAnsi="Arial" w:cs="Arial"/>
                <w:i/>
                <w:sz w:val="20"/>
                <w:szCs w:val="20"/>
              </w:rPr>
              <w:t>UTF-8</w:t>
            </w:r>
            <w:r>
              <w:rPr>
                <w:rFonts w:ascii="Arial" w:hAnsi="Arial" w:cs="Arial"/>
                <w:sz w:val="20"/>
                <w:szCs w:val="20"/>
              </w:rPr>
              <w:t xml:space="preserve"> one (transcodes it). </w:t>
            </w:r>
          </w:p>
          <w:p w:rsidR="00173B3A" w:rsidRDefault="00173B3A" w:rsidP="00B2343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73B3A" w:rsidRPr="00A77CBC" w:rsidRDefault="00173B3A" w:rsidP="00B2343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Now try to do the reverse operation as well: read a </w:t>
            </w:r>
            <w:r w:rsidRPr="00510116">
              <w:rPr>
                <w:rFonts w:ascii="Arial" w:hAnsi="Arial" w:cs="Arial"/>
                <w:i/>
                <w:sz w:val="20"/>
                <w:szCs w:val="20"/>
              </w:rPr>
              <w:t>UTF-8</w:t>
            </w:r>
            <w:r>
              <w:rPr>
                <w:rFonts w:ascii="Arial" w:hAnsi="Arial" w:cs="Arial"/>
                <w:sz w:val="20"/>
                <w:szCs w:val="20"/>
              </w:rPr>
              <w:t xml:space="preserve"> encoded file text (not the one generated before) and try to transcode it to </w:t>
            </w:r>
            <w:r w:rsidRPr="00510116">
              <w:rPr>
                <w:rFonts w:ascii="Arial" w:hAnsi="Arial" w:cs="Arial"/>
                <w:i/>
                <w:sz w:val="20"/>
                <w:szCs w:val="20"/>
              </w:rPr>
              <w:t>Latin1</w:t>
            </w:r>
            <w:r>
              <w:rPr>
                <w:rFonts w:ascii="Arial" w:hAnsi="Arial" w:cs="Arial"/>
                <w:sz w:val="20"/>
                <w:szCs w:val="20"/>
              </w:rPr>
              <w:t xml:space="preserve">. Why is this not possible? Output to the console or to another file all the characters that can not be transcoded. </w:t>
            </w:r>
          </w:p>
        </w:tc>
        <w:tc>
          <w:tcPr>
            <w:tcW w:w="2394" w:type="dxa"/>
          </w:tcPr>
          <w:p w:rsidR="00173B3A" w:rsidRPr="00B2343F" w:rsidRDefault="00173B3A" w:rsidP="00B2343F">
            <w:pPr>
              <w:spacing w:after="0" w:line="240" w:lineRule="auto"/>
            </w:pPr>
          </w:p>
        </w:tc>
      </w:tr>
      <w:bookmarkEnd w:id="0"/>
    </w:tbl>
    <w:p w:rsidR="00173B3A" w:rsidRDefault="00173B3A"/>
    <w:sectPr w:rsidR="00173B3A" w:rsidSect="00F40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56551"/>
    <w:multiLevelType w:val="hybridMultilevel"/>
    <w:tmpl w:val="3A542F2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772B"/>
    <w:rsid w:val="00173B3A"/>
    <w:rsid w:val="002716AD"/>
    <w:rsid w:val="002B772B"/>
    <w:rsid w:val="003E34D3"/>
    <w:rsid w:val="0040460D"/>
    <w:rsid w:val="00441E27"/>
    <w:rsid w:val="004F29DB"/>
    <w:rsid w:val="00510116"/>
    <w:rsid w:val="005247CC"/>
    <w:rsid w:val="0057059C"/>
    <w:rsid w:val="006A740B"/>
    <w:rsid w:val="00751E7A"/>
    <w:rsid w:val="007C582A"/>
    <w:rsid w:val="00930EA1"/>
    <w:rsid w:val="009428AC"/>
    <w:rsid w:val="00A70620"/>
    <w:rsid w:val="00A749B3"/>
    <w:rsid w:val="00A77CBC"/>
    <w:rsid w:val="00A92AF3"/>
    <w:rsid w:val="00AE04E8"/>
    <w:rsid w:val="00B12251"/>
    <w:rsid w:val="00B2343F"/>
    <w:rsid w:val="00BE1617"/>
    <w:rsid w:val="00CC44A8"/>
    <w:rsid w:val="00CE040E"/>
    <w:rsid w:val="00DB636C"/>
    <w:rsid w:val="00E25030"/>
    <w:rsid w:val="00E342ED"/>
    <w:rsid w:val="00EE124C"/>
    <w:rsid w:val="00F05C8D"/>
    <w:rsid w:val="00F2672B"/>
    <w:rsid w:val="00F37215"/>
    <w:rsid w:val="00F40F47"/>
    <w:rsid w:val="00F57943"/>
    <w:rsid w:val="00F94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F47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2B772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F940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144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66</TotalTime>
  <Pages>1</Pages>
  <Words>91</Words>
  <Characters>520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oana.bufnea</dc:creator>
  <cp:keywords/>
  <dc:description/>
  <cp:lastModifiedBy>iQuest</cp:lastModifiedBy>
  <cp:revision>21</cp:revision>
  <dcterms:created xsi:type="dcterms:W3CDTF">2013-02-07T14:08:00Z</dcterms:created>
  <dcterms:modified xsi:type="dcterms:W3CDTF">2013-04-23T13:09:00Z</dcterms:modified>
</cp:coreProperties>
</file>